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9D02" w14:textId="1DD1FDDD" w:rsidR="00F41BEE" w:rsidRPr="00A16280" w:rsidRDefault="00D5226A" w:rsidP="00A16280">
      <w:pPr>
        <w:pStyle w:val="Heading1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A16280">
        <w:rPr>
          <w:rFonts w:ascii="Times New Roman" w:hAnsi="Times New Roman" w:cs="Times New Roman"/>
          <w:bCs/>
          <w:sz w:val="28"/>
          <w:szCs w:val="36"/>
        </w:rPr>
        <w:t>Yoseph Tezera</w:t>
      </w:r>
    </w:p>
    <w:p w14:paraId="3E39F0B3" w14:textId="7C9E5B49" w:rsidR="00C41611" w:rsidRPr="007D0634" w:rsidRDefault="00C41611" w:rsidP="00A16280">
      <w:pPr>
        <w:ind w:left="-720" w:right="-720"/>
        <w:jc w:val="center"/>
        <w:rPr>
          <w:rFonts w:ascii="Times New Roman" w:hAnsi="Times New Roman" w:cs="Times New Roman"/>
          <w:sz w:val="16"/>
          <w:szCs w:val="16"/>
        </w:rPr>
      </w:pPr>
      <w:r w:rsidRPr="007D0634">
        <w:rPr>
          <w:rFonts w:ascii="Times New Roman" w:hAnsi="Times New Roman" w:cs="Times New Roman"/>
          <w:sz w:val="16"/>
          <w:szCs w:val="16"/>
        </w:rPr>
        <w:t xml:space="preserve">Phone: </w:t>
      </w:r>
      <w:r w:rsidR="00D5226A" w:rsidRPr="007D0634">
        <w:rPr>
          <w:rFonts w:ascii="Times New Roman" w:hAnsi="Times New Roman" w:cs="Times New Roman"/>
          <w:sz w:val="16"/>
          <w:szCs w:val="16"/>
        </w:rPr>
        <w:t>301-860-9380</w:t>
      </w:r>
      <w:r w:rsidR="00F41BEE" w:rsidRPr="007D0634">
        <w:rPr>
          <w:rFonts w:ascii="Times New Roman" w:hAnsi="Times New Roman" w:cs="Times New Roman"/>
          <w:sz w:val="16"/>
          <w:szCs w:val="16"/>
        </w:rPr>
        <w:t xml:space="preserve"> | </w:t>
      </w:r>
      <w:r w:rsidR="00A027F2" w:rsidRPr="007D0634">
        <w:rPr>
          <w:rFonts w:ascii="Times New Roman" w:hAnsi="Times New Roman" w:cs="Times New Roman"/>
          <w:sz w:val="16"/>
          <w:szCs w:val="16"/>
        </w:rPr>
        <w:t>E</w:t>
      </w:r>
      <w:r w:rsidR="005D1CFE" w:rsidRPr="007D0634">
        <w:rPr>
          <w:rFonts w:ascii="Times New Roman" w:hAnsi="Times New Roman" w:cs="Times New Roman"/>
          <w:sz w:val="16"/>
          <w:szCs w:val="16"/>
        </w:rPr>
        <w:t xml:space="preserve">mail: </w:t>
      </w:r>
      <w:hyperlink r:id="rId11" w:history="1">
        <w:r w:rsidR="00A027F2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yoseph.collage@gmail.com</w:t>
        </w:r>
      </w:hyperlink>
      <w:r w:rsidR="007E1CEC">
        <w:rPr>
          <w:rStyle w:val="Hyperlink"/>
          <w:rFonts w:ascii="Times New Roman" w:hAnsi="Times New Roman" w:cs="Times New Roman"/>
          <w:sz w:val="16"/>
          <w:szCs w:val="16"/>
        </w:rPr>
        <w:t xml:space="preserve"> </w:t>
      </w:r>
      <w:r w:rsidR="007E1CEC" w:rsidRPr="007D0634">
        <w:rPr>
          <w:rFonts w:ascii="Times New Roman" w:hAnsi="Times New Roman" w:cs="Times New Roman"/>
          <w:sz w:val="16"/>
          <w:szCs w:val="16"/>
        </w:rPr>
        <w:t xml:space="preserve"> </w:t>
      </w:r>
      <w:r w:rsidR="007E1CEC">
        <w:rPr>
          <w:rFonts w:ascii="Times New Roman" w:hAnsi="Times New Roman" w:cs="Times New Roman"/>
          <w:sz w:val="16"/>
          <w:szCs w:val="16"/>
        </w:rPr>
        <w:t xml:space="preserve">| Wheaton, </w:t>
      </w:r>
      <w:r w:rsidR="00881EF6">
        <w:rPr>
          <w:rFonts w:ascii="Times New Roman" w:hAnsi="Times New Roman" w:cs="Times New Roman"/>
          <w:sz w:val="16"/>
          <w:szCs w:val="16"/>
        </w:rPr>
        <w:t>MD</w:t>
      </w:r>
    </w:p>
    <w:p w14:paraId="52EDCAB4" w14:textId="44244362" w:rsidR="00003455" w:rsidRPr="007D0634" w:rsidRDefault="00000000" w:rsidP="00A16280">
      <w:pPr>
        <w:ind w:left="-720" w:right="-720"/>
        <w:jc w:val="center"/>
        <w:rPr>
          <w:rFonts w:ascii="Times New Roman" w:hAnsi="Times New Roman" w:cs="Times New Roman"/>
          <w:sz w:val="16"/>
          <w:szCs w:val="16"/>
        </w:rPr>
      </w:pPr>
      <w:hyperlink r:id="rId12" w:history="1">
        <w:r w:rsidR="005D1CFE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https://linkedin.com/in/yoseph-tezera-673909230</w:t>
        </w:r>
      </w:hyperlink>
      <w:r w:rsidR="00290406" w:rsidRPr="007D0634">
        <w:rPr>
          <w:rFonts w:ascii="Times New Roman" w:hAnsi="Times New Roman" w:cs="Times New Roman"/>
          <w:sz w:val="16"/>
          <w:szCs w:val="16"/>
        </w:rPr>
        <w:t xml:space="preserve"> | </w:t>
      </w:r>
      <w:hyperlink r:id="rId13" w:history="1"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https://github</w:t>
        </w:r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.</w:t>
        </w:r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com/y</w:t>
        </w:r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o</w:t>
        </w:r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sephfy</w:t>
        </w:r>
      </w:hyperlink>
      <w:r w:rsidR="000C23A0" w:rsidRPr="007D063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78F5901" w14:textId="41A1813F" w:rsidR="00881EF6" w:rsidRDefault="00D5226A" w:rsidP="00881EF6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EDUCATION AND RELATED COURSEWORK</w:t>
      </w:r>
    </w:p>
    <w:p w14:paraId="5A1E7D52" w14:textId="77777777" w:rsidR="00881EF6" w:rsidRPr="00881EF6" w:rsidRDefault="00881EF6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12D22B1C" w14:textId="78C75D70" w:rsidR="00CA17B6" w:rsidRDefault="00D5226A" w:rsidP="00CA17B6">
      <w:pPr>
        <w:spacing w:after="0"/>
        <w:ind w:left="-720" w:right="-720"/>
        <w:rPr>
          <w:rFonts w:ascii="Times New Roman" w:hAnsi="Times New Roman" w:cs="Times New Roman"/>
          <w:sz w:val="18"/>
          <w:szCs w:val="18"/>
        </w:rPr>
      </w:pPr>
      <w:r w:rsidRPr="00CA17B6">
        <w:rPr>
          <w:rFonts w:ascii="Times New Roman" w:hAnsi="Times New Roman" w:cs="Times New Roman"/>
          <w:b/>
          <w:bCs/>
          <w:sz w:val="18"/>
          <w:szCs w:val="18"/>
        </w:rPr>
        <w:t>University of Maryland</w:t>
      </w:r>
      <w:r w:rsidRPr="00CA17B6">
        <w:rPr>
          <w:rFonts w:ascii="Times New Roman" w:hAnsi="Times New Roman" w:cs="Times New Roman"/>
          <w:sz w:val="18"/>
          <w:szCs w:val="18"/>
        </w:rPr>
        <w:t xml:space="preserve">, College Park, MD  </w:t>
      </w:r>
    </w:p>
    <w:p w14:paraId="181DEF4C" w14:textId="773FF8EB" w:rsidR="00CA17B6" w:rsidRDefault="00CA17B6" w:rsidP="00CA17B6">
      <w:pPr>
        <w:spacing w:after="0"/>
        <w:ind w:left="-720" w:right="-720"/>
        <w:rPr>
          <w:rFonts w:ascii="Times New Roman" w:hAnsi="Times New Roman" w:cs="Times New Roman"/>
          <w:sz w:val="18"/>
          <w:szCs w:val="18"/>
        </w:rPr>
      </w:pPr>
      <w:r w:rsidRPr="00CA17B6">
        <w:rPr>
          <w:rFonts w:ascii="Times New Roman" w:hAnsi="Times New Roman" w:cs="Times New Roman"/>
          <w:sz w:val="18"/>
          <w:szCs w:val="18"/>
        </w:rPr>
        <w:t>Bachelor of Science in Computer Science, Minor in Applied</w:t>
      </w:r>
      <w:r w:rsidR="00891833">
        <w:rPr>
          <w:rFonts w:ascii="Times New Roman" w:hAnsi="Times New Roman" w:cs="Times New Roman"/>
          <w:sz w:val="18"/>
          <w:szCs w:val="18"/>
        </w:rPr>
        <w:t xml:space="preserve"> Mathematics </w:t>
      </w:r>
    </w:p>
    <w:p w14:paraId="234D4CCE" w14:textId="5FBE6ACB" w:rsidR="00CA17B6" w:rsidRPr="00CA17B6" w:rsidRDefault="00CA17B6" w:rsidP="00CA17B6">
      <w:pPr>
        <w:spacing w:after="0"/>
        <w:ind w:left="-720" w:right="-720"/>
        <w:rPr>
          <w:rFonts w:ascii="Times New Roman" w:hAnsi="Times New Roman" w:cs="Times New Roman"/>
          <w:sz w:val="18"/>
          <w:szCs w:val="18"/>
        </w:rPr>
      </w:pPr>
      <w:r w:rsidRPr="00CA17B6">
        <w:rPr>
          <w:rFonts w:ascii="Times New Roman" w:hAnsi="Times New Roman" w:cs="Times New Roman"/>
          <w:sz w:val="18"/>
          <w:szCs w:val="18"/>
        </w:rPr>
        <w:t>Expected Graduation: May 2025</w:t>
      </w:r>
    </w:p>
    <w:p w14:paraId="5562C14E" w14:textId="079AEF2F" w:rsidR="00CA17B6" w:rsidRPr="00697647" w:rsidRDefault="00D5226A" w:rsidP="00697647">
      <w:pPr>
        <w:pStyle w:val="ListParagraph"/>
        <w:tabs>
          <w:tab w:val="left" w:pos="900"/>
          <w:tab w:val="left" w:pos="2610"/>
        </w:tabs>
        <w:spacing w:before="120" w:after="60"/>
        <w:ind w:left="-720" w:right="-720"/>
        <w:rPr>
          <w:rFonts w:ascii="Times New Roman" w:hAnsi="Times New Roman" w:cs="Times New Roman"/>
          <w:b/>
          <w:bCs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Relevant Coursework</w:t>
      </w:r>
    </w:p>
    <w:p w14:paraId="0BFC5B80" w14:textId="5C7E808B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Advanced Programming</w:t>
      </w:r>
      <w:r w:rsidRPr="007042A7">
        <w:rPr>
          <w:rFonts w:ascii="Times New Roman" w:hAnsi="Times New Roman" w:cs="Times New Roman"/>
          <w:sz w:val="18"/>
          <w:szCs w:val="18"/>
        </w:rPr>
        <w:t xml:space="preserve">: </w:t>
      </w:r>
      <w:r w:rsidRPr="007042A7">
        <w:rPr>
          <w:rFonts w:ascii="Times New Roman" w:hAnsi="Times New Roman" w:cs="Times New Roman"/>
          <w:sz w:val="18"/>
          <w:szCs w:val="18"/>
        </w:rPr>
        <w:t>Object-Oriented Programming, System-Level Programming in C and MIPS, Organization of Programming Languages</w:t>
      </w:r>
    </w:p>
    <w:p w14:paraId="0089D3A0" w14:textId="21184B7B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Data Science and ML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7042A7">
        <w:rPr>
          <w:rFonts w:ascii="Times New Roman" w:hAnsi="Times New Roman" w:cs="Times New Roman"/>
          <w:sz w:val="18"/>
          <w:szCs w:val="18"/>
        </w:rPr>
        <w:t>Data Science with SQL and Python, Machine Learning, Deep Learning</w:t>
      </w:r>
      <w:r>
        <w:rPr>
          <w:rFonts w:ascii="Times New Roman" w:hAnsi="Times New Roman" w:cs="Times New Roman"/>
          <w:sz w:val="18"/>
          <w:szCs w:val="18"/>
        </w:rPr>
        <w:t>, Intro to Artificial Intelligence</w:t>
      </w:r>
      <w:r w:rsidR="005E4B4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(AI)</w:t>
      </w:r>
    </w:p>
    <w:p w14:paraId="4521B092" w14:textId="07CD6321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Algorithms and Math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7042A7">
        <w:rPr>
          <w:rFonts w:ascii="Times New Roman" w:hAnsi="Times New Roman" w:cs="Times New Roman"/>
          <w:sz w:val="18"/>
          <w:szCs w:val="18"/>
        </w:rPr>
        <w:t>Algorithms, Statistics and Probability Theory, Linear Algebra and its Applications</w:t>
      </w:r>
      <w:r>
        <w:rPr>
          <w:rFonts w:ascii="Times New Roman" w:hAnsi="Times New Roman" w:cs="Times New Roman"/>
          <w:sz w:val="18"/>
          <w:szCs w:val="18"/>
        </w:rPr>
        <w:t>, Advanced Calculus</w:t>
      </w:r>
    </w:p>
    <w:p w14:paraId="12FEE2D9" w14:textId="729C2FED" w:rsidR="00697647" w:rsidRPr="007042A7" w:rsidRDefault="0069764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Web Development</w:t>
      </w:r>
      <w:r w:rsidRPr="00697647">
        <w:rPr>
          <w:rFonts w:ascii="Times New Roman" w:hAnsi="Times New Roman" w:cs="Times New Roman"/>
          <w:sz w:val="18"/>
          <w:szCs w:val="18"/>
        </w:rPr>
        <w:t>: Web Development, Full-Stack Development with JavaScript, Node.js, and React</w:t>
      </w:r>
    </w:p>
    <w:p w14:paraId="155088D9" w14:textId="1118DADA" w:rsidR="00F41BEE" w:rsidRPr="007D0634" w:rsidRDefault="00D5226A" w:rsidP="00241D36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TECHNICAL SKILLS</w:t>
      </w:r>
    </w:p>
    <w:p w14:paraId="4D9EA241" w14:textId="7AE25F14" w:rsidR="00003455" w:rsidRPr="00881EF6" w:rsidRDefault="00003455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7A41CBC1" w14:textId="1A72317A" w:rsidR="00D5226A" w:rsidRDefault="00697647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b/>
          <w:bCs/>
          <w:sz w:val="18"/>
          <w:szCs w:val="21"/>
        </w:rPr>
        <w:t xml:space="preserve">Programming </w:t>
      </w:r>
      <w:r w:rsidR="00D5226A" w:rsidRPr="007D0634">
        <w:rPr>
          <w:rFonts w:ascii="Times New Roman" w:hAnsi="Times New Roman" w:cs="Times New Roman"/>
          <w:b/>
          <w:bCs/>
          <w:sz w:val="18"/>
          <w:szCs w:val="21"/>
        </w:rPr>
        <w:t>Languages</w:t>
      </w:r>
      <w:r w:rsidR="00D5226A" w:rsidRPr="007D0634">
        <w:rPr>
          <w:rFonts w:ascii="Times New Roman" w:hAnsi="Times New Roman" w:cs="Times New Roman"/>
          <w:sz w:val="18"/>
          <w:szCs w:val="21"/>
        </w:rPr>
        <w:t xml:space="preserve">: </w:t>
      </w:r>
      <w:r w:rsidR="003C1456" w:rsidRPr="003C1456">
        <w:rPr>
          <w:rFonts w:ascii="Times New Roman" w:hAnsi="Times New Roman" w:cs="Times New Roman"/>
          <w:sz w:val="18"/>
          <w:szCs w:val="21"/>
        </w:rPr>
        <w:t>Python (</w:t>
      </w:r>
      <w:r w:rsidR="003C1456">
        <w:rPr>
          <w:rFonts w:ascii="Times New Roman" w:hAnsi="Times New Roman" w:cs="Times New Roman"/>
          <w:sz w:val="18"/>
          <w:szCs w:val="21"/>
        </w:rPr>
        <w:t>Expert</w:t>
      </w:r>
      <w:r w:rsidR="003C1456" w:rsidRPr="003C1456">
        <w:rPr>
          <w:rFonts w:ascii="Times New Roman" w:hAnsi="Times New Roman" w:cs="Times New Roman"/>
          <w:sz w:val="18"/>
          <w:szCs w:val="21"/>
        </w:rPr>
        <w:t>), Java (</w:t>
      </w:r>
      <w:r w:rsidR="003C1456">
        <w:rPr>
          <w:rFonts w:ascii="Times New Roman" w:hAnsi="Times New Roman" w:cs="Times New Roman"/>
          <w:sz w:val="18"/>
          <w:szCs w:val="21"/>
        </w:rPr>
        <w:t>Expert</w:t>
      </w:r>
      <w:r w:rsidR="003C1456" w:rsidRPr="003C1456">
        <w:rPr>
          <w:rFonts w:ascii="Times New Roman" w:hAnsi="Times New Roman" w:cs="Times New Roman"/>
          <w:sz w:val="18"/>
          <w:szCs w:val="21"/>
        </w:rPr>
        <w:t>), C++ (Proficient), JavaScript (Proficient), TypeScript (Familiar), Rust (Familiar), MySQL (Proficient), C (Proficient), C# (Proficient), Ruby (Basic)</w:t>
      </w:r>
    </w:p>
    <w:p w14:paraId="06AD6823" w14:textId="2D495C0F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Web &amp; Frameworks:</w:t>
      </w:r>
      <w:r w:rsidRPr="00241D36">
        <w:rPr>
          <w:rFonts w:ascii="Times New Roman" w:hAnsi="Times New Roman" w:cs="Times New Roman"/>
          <w:sz w:val="18"/>
          <w:szCs w:val="21"/>
        </w:rPr>
        <w:t xml:space="preserve"> ReactJS, Node.js, Spring Boot, HTML/CSS</w:t>
      </w:r>
    </w:p>
    <w:p w14:paraId="2A055500" w14:textId="002225DF" w:rsidR="00241D36" w:rsidRPr="007D0634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Machine Learning &amp; Data Science:</w:t>
      </w:r>
      <w:r w:rsidRPr="00241D36">
        <w:rPr>
          <w:rFonts w:ascii="Times New Roman" w:hAnsi="Times New Roman" w:cs="Times New Roman"/>
          <w:sz w:val="18"/>
          <w:szCs w:val="21"/>
        </w:rPr>
        <w:t xml:space="preserve"> TensorFlow, </w:t>
      </w:r>
      <w:proofErr w:type="spellStart"/>
      <w:r w:rsidRPr="00241D36">
        <w:rPr>
          <w:rFonts w:ascii="Times New Roman" w:hAnsi="Times New Roman" w:cs="Times New Roman"/>
          <w:sz w:val="18"/>
          <w:szCs w:val="21"/>
        </w:rPr>
        <w:t>PyTorch</w:t>
      </w:r>
      <w:proofErr w:type="spellEnd"/>
      <w:r w:rsidRPr="00241D36">
        <w:rPr>
          <w:rFonts w:ascii="Times New Roman" w:hAnsi="Times New Roman" w:cs="Times New Roman"/>
          <w:sz w:val="18"/>
          <w:szCs w:val="21"/>
        </w:rPr>
        <w:t>, OpenCV, Pandas, NumPy, Scikit-Learn, Seaborn, Matplotlib</w:t>
      </w:r>
    </w:p>
    <w:p w14:paraId="31862DC9" w14:textId="27BA10D8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Tools &amp; Platforms:</w:t>
      </w:r>
      <w:r w:rsidRPr="00241D36">
        <w:rPr>
          <w:rFonts w:ascii="Times New Roman" w:hAnsi="Times New Roman" w:cs="Times New Roman"/>
          <w:sz w:val="18"/>
          <w:szCs w:val="21"/>
        </w:rPr>
        <w:t xml:space="preserve"> Git, GitHub, Unix/Linux, Docker, NLP, GANs</w:t>
      </w:r>
    </w:p>
    <w:p w14:paraId="232A158D" w14:textId="071C7E9A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Other:</w:t>
      </w:r>
      <w:r w:rsidRPr="00241D36">
        <w:rPr>
          <w:rFonts w:ascii="Times New Roman" w:hAnsi="Times New Roman" w:cs="Times New Roman"/>
          <w:sz w:val="18"/>
          <w:szCs w:val="21"/>
        </w:rPr>
        <w:t xml:space="preserve"> Strong experience with Data Structures and Algorithms, Object-Oriented Design Patterns, Database Management Systems (DBMS)</w:t>
      </w:r>
    </w:p>
    <w:p w14:paraId="090877FC" w14:textId="042D975C" w:rsidR="00F41BEE" w:rsidRPr="007D0634" w:rsidRDefault="00D5226A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PERSONAL PROJECTS</w:t>
      </w:r>
      <w:r w:rsidR="007D0634" w:rsidRPr="007D0634">
        <w:rPr>
          <w:rFonts w:ascii="Times New Roman" w:hAnsi="Times New Roman" w:cs="Times New Roman"/>
          <w:sz w:val="18"/>
          <w:szCs w:val="18"/>
        </w:rPr>
        <w:t xml:space="preserve"> </w:t>
      </w:r>
      <w:r w:rsidR="00241D36">
        <w:rPr>
          <w:rFonts w:ascii="Times New Roman" w:hAnsi="Times New Roman" w:cs="Times New Roman"/>
          <w:sz w:val="18"/>
          <w:szCs w:val="18"/>
        </w:rPr>
        <w:t>&amp; EXPERIENCES</w:t>
      </w:r>
    </w:p>
    <w:p w14:paraId="24EFC355" w14:textId="5664EF68" w:rsidR="00003455" w:rsidRPr="00881EF6" w:rsidRDefault="00003455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1D077256" w14:textId="77777777" w:rsidR="005E4B43" w:rsidRDefault="007D0634" w:rsidP="00241D36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9D3497">
        <w:rPr>
          <w:rFonts w:ascii="Times New Roman" w:hAnsi="Times New Roman" w:cs="Times New Roman"/>
          <w:b/>
          <w:bCs/>
          <w:sz w:val="18"/>
          <w:szCs w:val="18"/>
        </w:rPr>
        <w:t>Neural Network and Convolutional Neural Network (CNN) from scratch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14B06E" w14:textId="77777777" w:rsidR="005E4B43" w:rsidRDefault="005E4B43" w:rsidP="005E4B43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6"/>
          <w:szCs w:val="16"/>
        </w:rPr>
        <w:t>P</w:t>
      </w:r>
      <w:r w:rsidR="007D0634" w:rsidRPr="005E4B43">
        <w:rPr>
          <w:rFonts w:ascii="Times New Roman" w:hAnsi="Times New Roman" w:cs="Times New Roman"/>
          <w:sz w:val="16"/>
          <w:szCs w:val="16"/>
        </w:rPr>
        <w:t>ython</w:t>
      </w:r>
      <w:r w:rsidRPr="005E4B43">
        <w:rPr>
          <w:rFonts w:ascii="Times New Roman" w:hAnsi="Times New Roman" w:cs="Times New Roman"/>
          <w:sz w:val="16"/>
          <w:szCs w:val="16"/>
        </w:rPr>
        <w:t xml:space="preserve"> | 2023</w:t>
      </w:r>
    </w:p>
    <w:p w14:paraId="11C3F435" w14:textId="7F7B37D4" w:rsidR="005E4B43" w:rsidRPr="005E4B43" w:rsidRDefault="009D3497" w:rsidP="005E4B4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Designed a custom neural network from scratch, demonstrating a deep understanding of machine learning fundamentals.</w:t>
      </w:r>
    </w:p>
    <w:p w14:paraId="0DB70983" w14:textId="76202A09" w:rsidR="005E4B43" w:rsidRPr="005E4B43" w:rsidRDefault="009D3497" w:rsidP="005E4B4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Developed a CNN using Python, focusing on optimizing architecture for improved performance on image classification tasks.</w:t>
      </w:r>
    </w:p>
    <w:p w14:paraId="0882CB47" w14:textId="0F73D5D6" w:rsidR="00891833" w:rsidRPr="00891833" w:rsidRDefault="009D3497" w:rsidP="0089183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Achieved competitive accuracy on benchmark datasets, showcasing the ability to apply theoretical concepts in practical applications</w:t>
      </w:r>
      <w:r w:rsidR="00891833">
        <w:rPr>
          <w:rFonts w:ascii="Times New Roman" w:hAnsi="Times New Roman" w:cs="Times New Roman"/>
          <w:sz w:val="18"/>
          <w:szCs w:val="18"/>
        </w:rPr>
        <w:t>.</w:t>
      </w:r>
    </w:p>
    <w:p w14:paraId="2F8DD23E" w14:textId="1DAA6807" w:rsidR="00891833" w:rsidRPr="00891833" w:rsidRDefault="00891833" w:rsidP="0089183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891833">
        <w:rPr>
          <w:rFonts w:ascii="Times New Roman" w:hAnsi="Times New Roman" w:cs="Times New Roman"/>
          <w:sz w:val="18"/>
          <w:szCs w:val="18"/>
        </w:rPr>
        <w:t>Leveraged TensorFlow and NumPy to enhance model performance and efficiency.</w:t>
      </w:r>
    </w:p>
    <w:p w14:paraId="5E961E26" w14:textId="20163BC1" w:rsidR="00BF04DB" w:rsidRDefault="00FC3B99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School</w:t>
      </w:r>
      <w:r w:rsidR="00FB5783" w:rsidRPr="007D0634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7D0634">
        <w:rPr>
          <w:rFonts w:ascii="Times New Roman" w:hAnsi="Times New Roman" w:cs="Times New Roman"/>
          <w:b/>
          <w:bCs/>
          <w:sz w:val="18"/>
          <w:szCs w:val="18"/>
        </w:rPr>
        <w:t>App</w:t>
      </w:r>
    </w:p>
    <w:p w14:paraId="55CB44FD" w14:textId="34BAA64D" w:rsidR="00BF04DB" w:rsidRPr="00BF04DB" w:rsidRDefault="00BF04DB" w:rsidP="00BF04DB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BF04DB">
        <w:rPr>
          <w:rFonts w:ascii="Times New Roman" w:hAnsi="Times New Roman" w:cs="Times New Roman"/>
          <w:sz w:val="16"/>
          <w:szCs w:val="16"/>
        </w:rPr>
        <w:t>React JS | 2023</w:t>
      </w:r>
    </w:p>
    <w:p w14:paraId="48071006" w14:textId="1CAC67FF" w:rsidR="005E4B43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Developed a web-based application for managing school-related tasks and information, inspired by popular platforms like Canvas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2F5AEF38" w14:textId="12DC164D" w:rsidR="003376EA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Implemented full-stack features, including user authentication, data storage, and real-time notifications.</w:t>
      </w:r>
    </w:p>
    <w:p w14:paraId="42512156" w14:textId="30BDF16D" w:rsidR="00FC3B99" w:rsidRPr="005E4B43" w:rsidRDefault="00891833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891833">
        <w:rPr>
          <w:rFonts w:ascii="Times New Roman" w:hAnsi="Times New Roman" w:cs="Times New Roman"/>
          <w:sz w:val="18"/>
          <w:szCs w:val="18"/>
        </w:rPr>
        <w:t>Used Java Spring Boot for the backend and ReactJS for the frontend, integrating RESTful APIs to handle data flow efficiently.</w:t>
      </w:r>
    </w:p>
    <w:p w14:paraId="4DCF57B0" w14:textId="5EEA5364" w:rsidR="005E4B43" w:rsidRDefault="00FC3B99" w:rsidP="005E4B43">
      <w:pPr>
        <w:pStyle w:val="ListParagraph"/>
        <w:ind w:left="-720" w:right="-720"/>
        <w:rPr>
          <w:rFonts w:ascii="Times New Roman" w:hAnsi="Times New Roman" w:cs="Times New Roman"/>
          <w:b/>
          <w:bCs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Sudoku</w:t>
      </w:r>
    </w:p>
    <w:p w14:paraId="6165822E" w14:textId="65166991" w:rsidR="00BF04DB" w:rsidRPr="00BF04DB" w:rsidRDefault="00BF04DB" w:rsidP="005E4B43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Unity 2D | 2022</w:t>
      </w:r>
    </w:p>
    <w:p w14:paraId="149F050D" w14:textId="2502E4CB" w:rsidR="005E4B43" w:rsidRDefault="007E1CEC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Created</w:t>
      </w:r>
      <w:r w:rsidR="009F18D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 complete Sudoku board game with a 9x9 grid, multiple difficulty options, hints, and themes using Unity game engine and C#. </w:t>
      </w:r>
    </w:p>
    <w:p w14:paraId="10976D0E" w14:textId="0B95176A" w:rsidR="003376EA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 xml:space="preserve">Implemented a Sudoku table generator </w:t>
      </w:r>
      <w:r>
        <w:rPr>
          <w:rFonts w:ascii="Times New Roman" w:hAnsi="Times New Roman" w:cs="Times New Roman"/>
          <w:sz w:val="18"/>
          <w:szCs w:val="18"/>
        </w:rPr>
        <w:t xml:space="preserve">and solver </w:t>
      </w:r>
      <w:r w:rsidRPr="003376EA">
        <w:rPr>
          <w:rFonts w:ascii="Times New Roman" w:hAnsi="Times New Roman" w:cs="Times New Roman"/>
          <w:sz w:val="18"/>
          <w:szCs w:val="18"/>
        </w:rPr>
        <w:t>using efficient algorithms</w:t>
      </w:r>
      <w:r>
        <w:rPr>
          <w:rFonts w:ascii="Times New Roman" w:hAnsi="Times New Roman" w:cs="Times New Roman"/>
          <w:sz w:val="18"/>
          <w:szCs w:val="18"/>
        </w:rPr>
        <w:t xml:space="preserve"> like backtracking</w:t>
      </w:r>
      <w:r w:rsidRPr="003376EA">
        <w:rPr>
          <w:rFonts w:ascii="Times New Roman" w:hAnsi="Times New Roman" w:cs="Times New Roman"/>
          <w:sz w:val="18"/>
          <w:szCs w:val="18"/>
        </w:rPr>
        <w:t>, optimizing both memory and performance.</w:t>
      </w:r>
    </w:p>
    <w:p w14:paraId="4AD342FD" w14:textId="4ED305EE" w:rsidR="00FC3B99" w:rsidRPr="005E4B43" w:rsidRDefault="00FC3B99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5E4B43">
        <w:rPr>
          <w:rFonts w:ascii="Times New Roman" w:hAnsi="Times New Roman" w:cs="Times New Roman"/>
          <w:sz w:val="18"/>
          <w:szCs w:val="18"/>
        </w:rPr>
        <w:t>Gained knowledge in Algorithms, Data Structures, and Animation through online courses.</w:t>
      </w:r>
    </w:p>
    <w:p w14:paraId="738EF89F" w14:textId="5145E30C" w:rsidR="00BF04DB" w:rsidRDefault="00FB5783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Stacker</w:t>
      </w:r>
    </w:p>
    <w:p w14:paraId="56DE31C2" w14:textId="76B1D9B5" w:rsidR="00BF04DB" w:rsidRPr="00BF04DB" w:rsidRDefault="00BF04DB" w:rsidP="00BF04DB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Unity 3D | 2021</w:t>
      </w:r>
    </w:p>
    <w:p w14:paraId="4B2A9E4A" w14:textId="77777777" w:rsidR="003376EA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Created a dynamic stacker game that increases in difficulty over time, using Unity 3D and C#.</w:t>
      </w:r>
    </w:p>
    <w:p w14:paraId="28912537" w14:textId="3EB436B1" w:rsidR="005E4B43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Focused on advanced concepts such as game physics, sprite animation, and vector graphics to deliver a polished final product.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DAEAB23" w14:textId="2DF105D4" w:rsidR="00F41BEE" w:rsidRPr="007D0634" w:rsidRDefault="00FB5783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WORK EXPERIENCE</w:t>
      </w:r>
    </w:p>
    <w:p w14:paraId="75104329" w14:textId="450618CA" w:rsidR="00FB5783" w:rsidRPr="00881EF6" w:rsidRDefault="00FB5783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5CE632A4" w14:textId="0049A915" w:rsidR="00284A47" w:rsidRDefault="00FB5783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Team Leader</w:t>
      </w:r>
    </w:p>
    <w:p w14:paraId="4C54E144" w14:textId="77777777" w:rsidR="00284A47" w:rsidRDefault="00FB5783" w:rsidP="00284A47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6"/>
          <w:szCs w:val="16"/>
        </w:rPr>
        <w:t>Chick-fil-a Tech Road, White Oak, MD</w:t>
      </w:r>
      <w:r w:rsidR="00284A47" w:rsidRPr="00284A47">
        <w:rPr>
          <w:rFonts w:ascii="Times New Roman" w:hAnsi="Times New Roman" w:cs="Times New Roman"/>
          <w:sz w:val="16"/>
          <w:szCs w:val="16"/>
        </w:rPr>
        <w:t xml:space="preserve"> | </w:t>
      </w:r>
      <w:r w:rsidRPr="00284A47">
        <w:rPr>
          <w:rFonts w:ascii="Times New Roman" w:hAnsi="Times New Roman" w:cs="Times New Roman"/>
          <w:sz w:val="16"/>
          <w:szCs w:val="16"/>
        </w:rPr>
        <w:t xml:space="preserve">Aug 2021 - Present </w:t>
      </w:r>
    </w:p>
    <w:p w14:paraId="73076E83" w14:textId="77777777" w:rsidR="00284A47" w:rsidRPr="00284A47" w:rsidRDefault="006B48C5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Lead a team of 15+ members, optimizing daily operations and enhancing team performance through data-driven decision-making.</w:t>
      </w:r>
    </w:p>
    <w:p w14:paraId="5D927A1F" w14:textId="77777777" w:rsidR="00284A47" w:rsidRPr="00284A47" w:rsidRDefault="006B48C5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 xml:space="preserve">Utilized databases and checklists to track performance metrics and implemented strategies that increased efficiency by </w:t>
      </w:r>
      <w:r w:rsidRPr="00284A47">
        <w:rPr>
          <w:rFonts w:ascii="Times New Roman" w:hAnsi="Times New Roman" w:cs="Times New Roman"/>
          <w:sz w:val="18"/>
          <w:szCs w:val="18"/>
        </w:rPr>
        <w:t>2</w:t>
      </w:r>
      <w:r w:rsidR="00284A47" w:rsidRPr="00284A47">
        <w:rPr>
          <w:rFonts w:ascii="Times New Roman" w:hAnsi="Times New Roman" w:cs="Times New Roman"/>
          <w:sz w:val="18"/>
          <w:szCs w:val="18"/>
        </w:rPr>
        <w:t>0%</w:t>
      </w:r>
      <w:r w:rsidRPr="00284A47">
        <w:rPr>
          <w:rFonts w:ascii="Times New Roman" w:hAnsi="Times New Roman" w:cs="Times New Roman"/>
          <w:sz w:val="18"/>
          <w:szCs w:val="18"/>
        </w:rPr>
        <w:t>.</w:t>
      </w:r>
    </w:p>
    <w:p w14:paraId="3D7A78C2" w14:textId="1220062F" w:rsidR="00284A47" w:rsidRPr="00284A47" w:rsidRDefault="004F5ABB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>Assigned roles s</w:t>
      </w:r>
      <w:r w:rsidR="00FB5783" w:rsidRPr="00284A47">
        <w:rPr>
          <w:rFonts w:ascii="Times New Roman" w:hAnsi="Times New Roman" w:cs="Times New Roman"/>
          <w:sz w:val="18"/>
          <w:szCs w:val="18"/>
        </w:rPr>
        <w:t>trategically based on individual strengths</w:t>
      </w:r>
      <w:r w:rsidR="007D0634" w:rsidRPr="00284A47">
        <w:rPr>
          <w:rFonts w:ascii="Times New Roman" w:hAnsi="Times New Roman" w:cs="Times New Roman"/>
          <w:sz w:val="18"/>
          <w:szCs w:val="18"/>
        </w:rPr>
        <w:t xml:space="preserve"> using team leader skills</w:t>
      </w:r>
      <w:r w:rsidR="00FB5783" w:rsidRPr="00284A47">
        <w:rPr>
          <w:rFonts w:ascii="Times New Roman" w:hAnsi="Times New Roman" w:cs="Times New Roman"/>
          <w:sz w:val="18"/>
          <w:szCs w:val="18"/>
        </w:rPr>
        <w:t>, optimizing task execution.</w:t>
      </w:r>
    </w:p>
    <w:p w14:paraId="05AE211D" w14:textId="2C225DF0" w:rsidR="00290406" w:rsidRPr="00284A47" w:rsidRDefault="00284A47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Fostered a collaborative environment, leveraging strong leadership and mentoring skills to improve team morale and productivity</w:t>
      </w:r>
      <w:r w:rsidR="00FB5783" w:rsidRPr="00284A47">
        <w:rPr>
          <w:rFonts w:ascii="Times New Roman" w:hAnsi="Times New Roman" w:cs="Times New Roman"/>
          <w:sz w:val="18"/>
          <w:szCs w:val="18"/>
        </w:rPr>
        <w:t>.</w:t>
      </w:r>
    </w:p>
    <w:p w14:paraId="7B41D363" w14:textId="4035ECF6" w:rsidR="00284A47" w:rsidRDefault="00FB5783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Volunteer</w:t>
      </w:r>
    </w:p>
    <w:p w14:paraId="568D87A4" w14:textId="002E8778" w:rsidR="00284A47" w:rsidRDefault="00FB5783" w:rsidP="00284A47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6"/>
          <w:szCs w:val="16"/>
        </w:rPr>
        <w:t>Habitat for Humanity, White Oak, M</w:t>
      </w:r>
      <w:r w:rsidR="00284A47">
        <w:rPr>
          <w:rFonts w:ascii="Times New Roman" w:hAnsi="Times New Roman" w:cs="Times New Roman"/>
          <w:sz w:val="16"/>
          <w:szCs w:val="16"/>
        </w:rPr>
        <w:t xml:space="preserve">D </w:t>
      </w:r>
      <w:r w:rsidR="00284A47" w:rsidRPr="00284A47">
        <w:rPr>
          <w:rFonts w:ascii="Times New Roman" w:hAnsi="Times New Roman" w:cs="Times New Roman"/>
          <w:sz w:val="16"/>
          <w:szCs w:val="16"/>
        </w:rPr>
        <w:t xml:space="preserve">| </w:t>
      </w:r>
      <w:r w:rsidR="00B4457C">
        <w:rPr>
          <w:rFonts w:ascii="Times New Roman" w:hAnsi="Times New Roman" w:cs="Times New Roman"/>
          <w:sz w:val="16"/>
          <w:szCs w:val="16"/>
        </w:rPr>
        <w:t>May</w:t>
      </w:r>
      <w:r w:rsidRPr="00284A47">
        <w:rPr>
          <w:rFonts w:ascii="Times New Roman" w:hAnsi="Times New Roman" w:cs="Times New Roman"/>
          <w:sz w:val="16"/>
          <w:szCs w:val="16"/>
        </w:rPr>
        <w:t xml:space="preserve"> 2018 - Sep 2018</w:t>
      </w:r>
    </w:p>
    <w:p w14:paraId="532ABB8A" w14:textId="77777777" w:rsidR="00284A47" w:rsidRPr="00284A47" w:rsidRDefault="00FB5783" w:rsidP="00284A47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 xml:space="preserve">Provided exceptional customer service, fostering positive </w:t>
      </w:r>
      <w:r w:rsidR="000C23A0" w:rsidRPr="00284A47">
        <w:rPr>
          <w:rFonts w:ascii="Times New Roman" w:hAnsi="Times New Roman" w:cs="Times New Roman"/>
          <w:sz w:val="18"/>
          <w:szCs w:val="18"/>
        </w:rPr>
        <w:t>interactions,</w:t>
      </w:r>
      <w:r w:rsidRPr="00284A47">
        <w:rPr>
          <w:rFonts w:ascii="Times New Roman" w:hAnsi="Times New Roman" w:cs="Times New Roman"/>
          <w:sz w:val="18"/>
          <w:szCs w:val="18"/>
        </w:rPr>
        <w:t xml:space="preserve"> and building rapport.</w:t>
      </w:r>
    </w:p>
    <w:p w14:paraId="6AA5DB6A" w14:textId="77777777" w:rsidR="00284A47" w:rsidRPr="00284A47" w:rsidRDefault="00FB5783" w:rsidP="00284A47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Demonstrated strong organizational skills by efficiently managing store operations.</w:t>
      </w:r>
    </w:p>
    <w:p w14:paraId="26E6F358" w14:textId="583454CB" w:rsidR="00290406" w:rsidRPr="00284A47" w:rsidRDefault="00FB5783" w:rsidP="00284A47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Took responsibility for opening and closing the store, ensuring security and proper procedures.</w:t>
      </w:r>
    </w:p>
    <w:p w14:paraId="3FCDE2B8" w14:textId="30740443" w:rsidR="00FB5783" w:rsidRPr="007D0634" w:rsidRDefault="009D3497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ADDITIONAL</w:t>
      </w:r>
      <w:r w:rsidR="000C23A0" w:rsidRPr="007D0634">
        <w:rPr>
          <w:rFonts w:ascii="Times New Roman" w:hAnsi="Times New Roman" w:cs="Times New Roman"/>
          <w:sz w:val="18"/>
          <w:szCs w:val="18"/>
        </w:rPr>
        <w:t xml:space="preserve"> SKILLS</w:t>
      </w:r>
    </w:p>
    <w:p w14:paraId="587F7AFE" w14:textId="68BAF263" w:rsidR="00FB5783" w:rsidRPr="00881EF6" w:rsidRDefault="00FB5783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4552312D" w14:textId="1BA01CF1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Languages:</w:t>
      </w:r>
      <w:r w:rsidRPr="006B48C5">
        <w:rPr>
          <w:rFonts w:ascii="Times New Roman" w:hAnsi="Times New Roman" w:cs="Times New Roman"/>
          <w:sz w:val="18"/>
          <w:szCs w:val="18"/>
        </w:rPr>
        <w:t xml:space="preserve"> Fluent in English and Amharic; basic understanding of</w:t>
      </w:r>
      <w:r>
        <w:rPr>
          <w:rFonts w:ascii="Times New Roman" w:hAnsi="Times New Roman" w:cs="Times New Roman"/>
          <w:sz w:val="18"/>
          <w:szCs w:val="18"/>
        </w:rPr>
        <w:t xml:space="preserve"> Spanish</w:t>
      </w:r>
      <w:r w:rsidRPr="006B48C5">
        <w:rPr>
          <w:rFonts w:ascii="Times New Roman" w:hAnsi="Times New Roman" w:cs="Times New Roman"/>
          <w:sz w:val="18"/>
          <w:szCs w:val="18"/>
        </w:rPr>
        <w:t>.</w:t>
      </w:r>
    </w:p>
    <w:p w14:paraId="5827CEBB" w14:textId="0098961D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Leadership &amp; Teamwork:</w:t>
      </w:r>
      <w:r w:rsidRPr="006B48C5">
        <w:rPr>
          <w:rFonts w:ascii="Times New Roman" w:hAnsi="Times New Roman" w:cs="Times New Roman"/>
          <w:sz w:val="18"/>
          <w:szCs w:val="18"/>
        </w:rPr>
        <w:t xml:space="preserve"> Proven ability to lead and collaborate effectively in diverse </w:t>
      </w:r>
      <w:r>
        <w:rPr>
          <w:rFonts w:ascii="Times New Roman" w:hAnsi="Times New Roman" w:cs="Times New Roman"/>
          <w:sz w:val="18"/>
          <w:szCs w:val="18"/>
        </w:rPr>
        <w:t>environments</w:t>
      </w:r>
      <w:r w:rsidRPr="006B48C5">
        <w:rPr>
          <w:rFonts w:ascii="Times New Roman" w:hAnsi="Times New Roman" w:cs="Times New Roman"/>
          <w:sz w:val="18"/>
          <w:szCs w:val="18"/>
        </w:rPr>
        <w:t>.</w:t>
      </w:r>
    </w:p>
    <w:p w14:paraId="02D97CFF" w14:textId="77777777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Problem Solving:</w:t>
      </w:r>
      <w:r w:rsidRPr="006B48C5">
        <w:rPr>
          <w:rFonts w:ascii="Times New Roman" w:hAnsi="Times New Roman" w:cs="Times New Roman"/>
          <w:sz w:val="18"/>
          <w:szCs w:val="18"/>
        </w:rPr>
        <w:t xml:space="preserve"> Skilled in analyzing complex issues and developing innovative, practical solutions.</w:t>
      </w:r>
    </w:p>
    <w:p w14:paraId="509A63E2" w14:textId="7B1011A4" w:rsidR="000C23A0" w:rsidRP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Adaptability:</w:t>
      </w:r>
      <w:r w:rsidRPr="006B48C5">
        <w:rPr>
          <w:rFonts w:ascii="Times New Roman" w:hAnsi="Times New Roman" w:cs="Times New Roman"/>
          <w:sz w:val="18"/>
          <w:szCs w:val="18"/>
        </w:rPr>
        <w:t xml:space="preserve"> Quick learner, adaptable to new technologies, and thrives in fast-paced </w:t>
      </w:r>
      <w:r>
        <w:rPr>
          <w:rFonts w:ascii="Times New Roman" w:hAnsi="Times New Roman" w:cs="Times New Roman"/>
          <w:sz w:val="18"/>
          <w:szCs w:val="18"/>
        </w:rPr>
        <w:t>environments</w:t>
      </w:r>
      <w:r w:rsidR="007E1CEC">
        <w:rPr>
          <w:rFonts w:ascii="Times New Roman" w:hAnsi="Times New Roman" w:cs="Times New Roman"/>
          <w:sz w:val="18"/>
          <w:szCs w:val="18"/>
        </w:rPr>
        <w:t>.</w:t>
      </w:r>
    </w:p>
    <w:sectPr w:rsidR="000C23A0" w:rsidRPr="006B48C5" w:rsidSect="00470795">
      <w:pgSz w:w="12240" w:h="15840"/>
      <w:pgMar w:top="216" w:right="1350" w:bottom="0" w:left="1368" w:header="39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CDF6B" w14:textId="77777777" w:rsidR="00D26E89" w:rsidRDefault="00D26E89">
      <w:pPr>
        <w:spacing w:after="0"/>
      </w:pPr>
      <w:r>
        <w:separator/>
      </w:r>
    </w:p>
  </w:endnote>
  <w:endnote w:type="continuationSeparator" w:id="0">
    <w:p w14:paraId="51B2E231" w14:textId="77777777" w:rsidR="00D26E89" w:rsidRDefault="00D26E89">
      <w:pPr>
        <w:spacing w:after="0"/>
      </w:pPr>
      <w:r>
        <w:continuationSeparator/>
      </w:r>
    </w:p>
  </w:endnote>
  <w:endnote w:type="continuationNotice" w:id="1">
    <w:p w14:paraId="47FFC25E" w14:textId="77777777" w:rsidR="00D26E89" w:rsidRDefault="00D26E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050F1" w14:textId="77777777" w:rsidR="00D26E89" w:rsidRDefault="00D26E89">
      <w:pPr>
        <w:spacing w:after="0"/>
      </w:pPr>
      <w:r>
        <w:separator/>
      </w:r>
    </w:p>
  </w:footnote>
  <w:footnote w:type="continuationSeparator" w:id="0">
    <w:p w14:paraId="317F51C2" w14:textId="77777777" w:rsidR="00D26E89" w:rsidRDefault="00D26E89">
      <w:pPr>
        <w:spacing w:after="0"/>
      </w:pPr>
      <w:r>
        <w:continuationSeparator/>
      </w:r>
    </w:p>
  </w:footnote>
  <w:footnote w:type="continuationNotice" w:id="1">
    <w:p w14:paraId="7CF70BE8" w14:textId="77777777" w:rsidR="00D26E89" w:rsidRDefault="00D26E8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0A9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E567A"/>
    <w:multiLevelType w:val="hybridMultilevel"/>
    <w:tmpl w:val="76FC3888"/>
    <w:lvl w:ilvl="0" w:tplc="76586C26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AE166B9"/>
    <w:multiLevelType w:val="hybridMultilevel"/>
    <w:tmpl w:val="BDC85676"/>
    <w:lvl w:ilvl="0" w:tplc="D08AFC9E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B9C73CC"/>
    <w:multiLevelType w:val="hybridMultilevel"/>
    <w:tmpl w:val="A5B0B8E8"/>
    <w:lvl w:ilvl="0" w:tplc="C26424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5458A8"/>
    <w:multiLevelType w:val="hybridMultilevel"/>
    <w:tmpl w:val="67C21F40"/>
    <w:lvl w:ilvl="0" w:tplc="5BC0529A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67CA7583"/>
    <w:multiLevelType w:val="hybridMultilevel"/>
    <w:tmpl w:val="C004DB06"/>
    <w:lvl w:ilvl="0" w:tplc="472A8C0A">
      <w:start w:val="4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A207FEC"/>
    <w:multiLevelType w:val="hybridMultilevel"/>
    <w:tmpl w:val="56B024AE"/>
    <w:lvl w:ilvl="0" w:tplc="D1265C46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395475768">
    <w:abstractNumId w:val="17"/>
  </w:num>
  <w:num w:numId="21" w16cid:durableId="164639961">
    <w:abstractNumId w:val="16"/>
  </w:num>
  <w:num w:numId="22" w16cid:durableId="921568442">
    <w:abstractNumId w:val="9"/>
  </w:num>
  <w:num w:numId="23" w16cid:durableId="1184395787">
    <w:abstractNumId w:val="11"/>
  </w:num>
  <w:num w:numId="24" w16cid:durableId="282925823">
    <w:abstractNumId w:val="13"/>
  </w:num>
  <w:num w:numId="25" w16cid:durableId="30421293">
    <w:abstractNumId w:val="10"/>
  </w:num>
  <w:num w:numId="26" w16cid:durableId="21272335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5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6A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23A0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41D36"/>
    <w:rsid w:val="00262033"/>
    <w:rsid w:val="00271453"/>
    <w:rsid w:val="00276E4F"/>
    <w:rsid w:val="00284A47"/>
    <w:rsid w:val="00290406"/>
    <w:rsid w:val="00295104"/>
    <w:rsid w:val="002A1A88"/>
    <w:rsid w:val="002C0DDD"/>
    <w:rsid w:val="002D59A2"/>
    <w:rsid w:val="00302F19"/>
    <w:rsid w:val="00304507"/>
    <w:rsid w:val="003108DB"/>
    <w:rsid w:val="00331246"/>
    <w:rsid w:val="003319FB"/>
    <w:rsid w:val="003376EA"/>
    <w:rsid w:val="00342E8A"/>
    <w:rsid w:val="00351D1B"/>
    <w:rsid w:val="00357FD0"/>
    <w:rsid w:val="003630D5"/>
    <w:rsid w:val="00374627"/>
    <w:rsid w:val="00380722"/>
    <w:rsid w:val="00394A6D"/>
    <w:rsid w:val="003B2143"/>
    <w:rsid w:val="003C1456"/>
    <w:rsid w:val="003C14A1"/>
    <w:rsid w:val="003C38F0"/>
    <w:rsid w:val="003C5BA1"/>
    <w:rsid w:val="003F19B9"/>
    <w:rsid w:val="00400FD0"/>
    <w:rsid w:val="0040118E"/>
    <w:rsid w:val="00420DE9"/>
    <w:rsid w:val="00433CD1"/>
    <w:rsid w:val="00445933"/>
    <w:rsid w:val="004476A1"/>
    <w:rsid w:val="004476B0"/>
    <w:rsid w:val="00470795"/>
    <w:rsid w:val="004A4BFA"/>
    <w:rsid w:val="004C46BA"/>
    <w:rsid w:val="004C5C62"/>
    <w:rsid w:val="004D433E"/>
    <w:rsid w:val="004E47F6"/>
    <w:rsid w:val="004E6381"/>
    <w:rsid w:val="004F305A"/>
    <w:rsid w:val="004F5ABB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1CFE"/>
    <w:rsid w:val="005D49B2"/>
    <w:rsid w:val="005D5D10"/>
    <w:rsid w:val="005E4B43"/>
    <w:rsid w:val="005E5E55"/>
    <w:rsid w:val="005F04C0"/>
    <w:rsid w:val="00605599"/>
    <w:rsid w:val="00616068"/>
    <w:rsid w:val="00627B1A"/>
    <w:rsid w:val="006734FD"/>
    <w:rsid w:val="00692F19"/>
    <w:rsid w:val="006953A2"/>
    <w:rsid w:val="00697647"/>
    <w:rsid w:val="006A3D6F"/>
    <w:rsid w:val="006B4315"/>
    <w:rsid w:val="006B48C5"/>
    <w:rsid w:val="006D236F"/>
    <w:rsid w:val="006E0605"/>
    <w:rsid w:val="006E401C"/>
    <w:rsid w:val="006F0EAE"/>
    <w:rsid w:val="006F2441"/>
    <w:rsid w:val="007042A7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0634"/>
    <w:rsid w:val="007D2F7E"/>
    <w:rsid w:val="007E1CEC"/>
    <w:rsid w:val="00824550"/>
    <w:rsid w:val="008406FF"/>
    <w:rsid w:val="0084136C"/>
    <w:rsid w:val="00855CA3"/>
    <w:rsid w:val="0086325C"/>
    <w:rsid w:val="00873549"/>
    <w:rsid w:val="00881EF6"/>
    <w:rsid w:val="00886378"/>
    <w:rsid w:val="00886E4A"/>
    <w:rsid w:val="008916B6"/>
    <w:rsid w:val="00891833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3497"/>
    <w:rsid w:val="009D41D9"/>
    <w:rsid w:val="009D5B56"/>
    <w:rsid w:val="009E3475"/>
    <w:rsid w:val="009F18D4"/>
    <w:rsid w:val="009F2912"/>
    <w:rsid w:val="00A00679"/>
    <w:rsid w:val="00A027F2"/>
    <w:rsid w:val="00A16280"/>
    <w:rsid w:val="00A249B7"/>
    <w:rsid w:val="00A36F7A"/>
    <w:rsid w:val="00A7066C"/>
    <w:rsid w:val="00A70EFD"/>
    <w:rsid w:val="00A77436"/>
    <w:rsid w:val="00A8131A"/>
    <w:rsid w:val="00AA2091"/>
    <w:rsid w:val="00AB2C3D"/>
    <w:rsid w:val="00AF3073"/>
    <w:rsid w:val="00AF3245"/>
    <w:rsid w:val="00B063E6"/>
    <w:rsid w:val="00B15C87"/>
    <w:rsid w:val="00B203B6"/>
    <w:rsid w:val="00B35070"/>
    <w:rsid w:val="00B430AF"/>
    <w:rsid w:val="00B4457C"/>
    <w:rsid w:val="00B5201C"/>
    <w:rsid w:val="00B5257D"/>
    <w:rsid w:val="00B610B1"/>
    <w:rsid w:val="00B769EE"/>
    <w:rsid w:val="00B8342B"/>
    <w:rsid w:val="00B86516"/>
    <w:rsid w:val="00BB273E"/>
    <w:rsid w:val="00BD735D"/>
    <w:rsid w:val="00BF04DB"/>
    <w:rsid w:val="00C03729"/>
    <w:rsid w:val="00C04033"/>
    <w:rsid w:val="00C30F46"/>
    <w:rsid w:val="00C33FF8"/>
    <w:rsid w:val="00C41611"/>
    <w:rsid w:val="00C444AC"/>
    <w:rsid w:val="00C57E43"/>
    <w:rsid w:val="00C6464E"/>
    <w:rsid w:val="00C72B59"/>
    <w:rsid w:val="00C86F4F"/>
    <w:rsid w:val="00C904F1"/>
    <w:rsid w:val="00C9734F"/>
    <w:rsid w:val="00CA17B6"/>
    <w:rsid w:val="00CC75DB"/>
    <w:rsid w:val="00D016ED"/>
    <w:rsid w:val="00D05F48"/>
    <w:rsid w:val="00D241A0"/>
    <w:rsid w:val="00D26E89"/>
    <w:rsid w:val="00D33143"/>
    <w:rsid w:val="00D37D67"/>
    <w:rsid w:val="00D4111F"/>
    <w:rsid w:val="00D468C9"/>
    <w:rsid w:val="00D52131"/>
    <w:rsid w:val="00D5226A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73743"/>
    <w:rsid w:val="00E846DF"/>
    <w:rsid w:val="00EA045A"/>
    <w:rsid w:val="00EA2B92"/>
    <w:rsid w:val="00EC12CE"/>
    <w:rsid w:val="00ED598E"/>
    <w:rsid w:val="00ED7FEB"/>
    <w:rsid w:val="00EE25F3"/>
    <w:rsid w:val="00F37140"/>
    <w:rsid w:val="00F40303"/>
    <w:rsid w:val="00F41BEE"/>
    <w:rsid w:val="00FB5783"/>
    <w:rsid w:val="00F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EB1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5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5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764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89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2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1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70790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24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16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08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44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64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0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20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8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5305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462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65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4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3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8077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1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83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806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55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14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29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648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3702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259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069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8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010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4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6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71914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564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87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111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291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05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64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68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99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8832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45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69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4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3414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9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038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01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9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797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241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76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634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30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1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80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018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230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4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3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8835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1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930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9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10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317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650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41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05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4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7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osephf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yoseph-tezera-6739092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seph.collag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re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C:\Users\masre\AppData\Roaming\Microsoft\Templates\ATS bold classic resume.dotx</Template>
  <TotalTime>0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2024-04-08T02:36:00Z</dcterms:created>
  <dcterms:modified xsi:type="dcterms:W3CDTF">2024-09-07T03:12:00Z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